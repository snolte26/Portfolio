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2423E618" w14:textId="77777777" w:rsidTr="00545CD8">
        <w:trPr>
          <w:trHeight w:hRule="exact" w:val="132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53C55E5" w14:textId="1F3AF6F7" w:rsidR="00692703" w:rsidRPr="00145C81" w:rsidRDefault="00A257B4" w:rsidP="00791241">
            <w:pPr>
              <w:pStyle w:val="Title"/>
              <w:rPr>
                <w:color w:val="auto"/>
              </w:rPr>
            </w:pPr>
            <w:r w:rsidRPr="00145C81">
              <w:rPr>
                <w:b/>
                <w:bCs/>
                <w:color w:val="auto"/>
              </w:rPr>
              <w:t>Alexander</w:t>
            </w:r>
            <w:r w:rsidR="00692703" w:rsidRPr="00145C81">
              <w:rPr>
                <w:color w:val="auto"/>
              </w:rPr>
              <w:t xml:space="preserve"> </w:t>
            </w:r>
            <w:r w:rsidRPr="00145C81">
              <w:rPr>
                <w:rStyle w:val="IntenseEmphasis"/>
                <w:color w:val="auto"/>
              </w:rPr>
              <w:t>Nolte</w:t>
            </w:r>
          </w:p>
          <w:p w14:paraId="0124D77A" w14:textId="75F138A5" w:rsidR="00692703" w:rsidRPr="00BF1EDE" w:rsidRDefault="00407DF4" w:rsidP="00BF1EDE">
            <w:pPr>
              <w:pStyle w:val="ContactInfo"/>
              <w:rPr>
                <w:sz w:val="20"/>
                <w:szCs w:val="20"/>
              </w:rPr>
            </w:pPr>
            <w:r w:rsidRPr="00BF1EDE">
              <w:rPr>
                <w:sz w:val="20"/>
                <w:szCs w:val="20"/>
              </w:rPr>
              <w:t>Noblesville</w:t>
            </w:r>
            <w:r w:rsidR="00E540AD" w:rsidRPr="00BF1EDE">
              <w:rPr>
                <w:sz w:val="20"/>
                <w:szCs w:val="20"/>
              </w:rPr>
              <w:t xml:space="preserve">, IN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D99B85EFB6EA43918A88F951A7AC83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F1EDE">
                  <w:rPr>
                    <w:sz w:val="20"/>
                    <w:szCs w:val="20"/>
                  </w:rPr>
                  <w:t>·</w:t>
                </w:r>
              </w:sdtContent>
            </w:sdt>
            <w:r w:rsidR="00E540AD" w:rsidRPr="00BF1EDE">
              <w:rPr>
                <w:sz w:val="20"/>
                <w:szCs w:val="20"/>
              </w:rPr>
              <w:t xml:space="preserve"> (317)</w:t>
            </w:r>
            <w:r w:rsidR="004B667F">
              <w:rPr>
                <w:sz w:val="20"/>
                <w:szCs w:val="20"/>
              </w:rPr>
              <w:t xml:space="preserve"> </w:t>
            </w:r>
            <w:r w:rsidR="00E540AD" w:rsidRPr="00BF1EDE">
              <w:rPr>
                <w:sz w:val="20"/>
                <w:szCs w:val="20"/>
              </w:rPr>
              <w:t>432-3882</w:t>
            </w:r>
            <w:r w:rsidR="00BF1EDE" w:rsidRPr="00BF1ED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296378831"/>
                <w:placeholder>
                  <w:docPart w:val="66C7C369C2AC4C1AB1AA2F4AB2F6CAE0"/>
                </w:placeholder>
                <w:temporary/>
                <w:showingPlcHdr/>
                <w15:appearance w15:val="hidden"/>
              </w:sdtPr>
              <w:sdtEndPr/>
              <w:sdtContent>
                <w:r w:rsidR="00BF1EDE" w:rsidRPr="00BF1EDE">
                  <w:rPr>
                    <w:sz w:val="20"/>
                    <w:szCs w:val="20"/>
                  </w:rPr>
                  <w:t>·</w:t>
                </w:r>
              </w:sdtContent>
            </w:sdt>
            <w:r w:rsidR="00BF1EDE" w:rsidRPr="00BF1E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snolte</w:t>
            </w:r>
            <w:r w:rsidR="0075520F" w:rsidRPr="00BF1EDE">
              <w:rPr>
                <w:sz w:val="20"/>
                <w:szCs w:val="20"/>
              </w:rPr>
              <w:t>26@</w:t>
            </w:r>
            <w:r>
              <w:rPr>
                <w:sz w:val="20"/>
                <w:szCs w:val="20"/>
              </w:rPr>
              <w:t>protonmail</w:t>
            </w:r>
            <w:r w:rsidR="0075520F" w:rsidRPr="00BF1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com</w:t>
            </w:r>
            <w:r w:rsidR="0075520F" w:rsidRPr="00BF1EDE">
              <w:rPr>
                <w:sz w:val="20"/>
                <w:szCs w:val="20"/>
              </w:rPr>
              <w:t xml:space="preserve"> · </w:t>
            </w:r>
            <w:r>
              <w:rPr>
                <w:sz w:val="20"/>
                <w:szCs w:val="20"/>
              </w:rPr>
              <w:t>www</w:t>
            </w:r>
            <w:r w:rsidR="0075520F" w:rsidRPr="00BF1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linkedin</w:t>
            </w:r>
            <w:r w:rsidR="0075520F" w:rsidRPr="00BF1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com</w:t>
            </w:r>
            <w:r w:rsidR="0075520F" w:rsidRPr="00BF1ED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in</w:t>
            </w:r>
            <w:r w:rsidR="0075520F" w:rsidRPr="00BF1ED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Alexander</w:t>
            </w:r>
            <w:r w:rsidR="0075520F" w:rsidRPr="00BF1ED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Nolte</w:t>
            </w:r>
          </w:p>
          <w:p w14:paraId="2914F5BC" w14:textId="6BB7174F" w:rsidR="00BF1EDE" w:rsidRPr="00CF1A49" w:rsidRDefault="00BF1EDE" w:rsidP="00791241">
            <w:pPr>
              <w:pStyle w:val="ContactInfoEmphasis"/>
            </w:pPr>
            <w:r w:rsidRPr="00BF1EDE">
              <w:rPr>
                <w:color w:val="595959" w:themeColor="text1" w:themeTint="A6"/>
              </w:rPr>
              <w:t xml:space="preserve">https://github.com/snolte26 </w:t>
            </w:r>
            <w:sdt>
              <w:sdtPr>
                <w:rPr>
                  <w:color w:val="595959" w:themeColor="text1" w:themeTint="A6"/>
                  <w:sz w:val="20"/>
                  <w:szCs w:val="20"/>
                </w:rPr>
                <w:alias w:val="Divider dot:"/>
                <w:tag w:val="Divider dot:"/>
                <w:id w:val="1940331314"/>
                <w:placeholder>
                  <w:docPart w:val="987F4AF3EF2B47CDADA49E161135BFAA"/>
                </w:placeholder>
                <w:temporary/>
                <w:showingPlcHdr/>
                <w15:appearance w15:val="hidden"/>
              </w:sdtPr>
              <w:sdtEndPr/>
              <w:sdtContent>
                <w:r w:rsidRPr="00BF1EDE">
                  <w:rPr>
                    <w:color w:val="595959" w:themeColor="text1" w:themeTint="A6"/>
                    <w:sz w:val="20"/>
                    <w:szCs w:val="20"/>
                  </w:rPr>
                  <w:t>·</w:t>
                </w:r>
              </w:sdtContent>
            </w:sdt>
            <w:r w:rsidRPr="00BF1EDE">
              <w:rPr>
                <w:color w:val="595959" w:themeColor="text1" w:themeTint="A6"/>
                <w:sz w:val="20"/>
                <w:szCs w:val="20"/>
              </w:rPr>
              <w:t xml:space="preserve"> https://snolte26.github.io/Portfolio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9571D8" w:rsidRPr="0004230A" w14:paraId="5A339492" w14:textId="77777777" w:rsidTr="005A67AD">
        <w:trPr>
          <w:trHeight w:val="2322"/>
        </w:trPr>
        <w:tc>
          <w:tcPr>
            <w:tcW w:w="9360" w:type="dxa"/>
            <w:tcMar>
              <w:top w:w="432" w:type="dxa"/>
            </w:tcMar>
          </w:tcPr>
          <w:p w14:paraId="7B8E513A" w14:textId="3BB71CA4" w:rsidR="003E16BE" w:rsidRPr="0004230A" w:rsidRDefault="00BD6681" w:rsidP="00791241">
            <w:pPr>
              <w:pStyle w:val="Heading1"/>
              <w:jc w:val="center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Software Engineer</w:t>
            </w:r>
          </w:p>
          <w:p w14:paraId="1DCF0720" w14:textId="4EC6C116" w:rsidR="003E16BE" w:rsidRPr="0004230A" w:rsidRDefault="00A043E0" w:rsidP="005A67AD">
            <w:pPr>
              <w:pStyle w:val="ListParagraph"/>
              <w:numPr>
                <w:ilvl w:val="0"/>
                <w:numId w:val="14"/>
              </w:numPr>
              <w:spacing w:before="10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Information Technology graduate</w:t>
            </w:r>
            <w:r w:rsidR="003E16BE" w:rsidRPr="0004230A">
              <w:rPr>
                <w:sz w:val="20"/>
                <w:szCs w:val="20"/>
              </w:rPr>
              <w:t xml:space="preserve"> with a strong academic background in IT combined with work experience in customer service and hospitality.</w:t>
            </w:r>
          </w:p>
          <w:p w14:paraId="2A511425" w14:textId="77777777" w:rsidR="003E16BE" w:rsidRPr="0004230A" w:rsidRDefault="003E16BE" w:rsidP="005A67AD">
            <w:pPr>
              <w:pStyle w:val="ListParagraph"/>
              <w:numPr>
                <w:ilvl w:val="0"/>
                <w:numId w:val="14"/>
              </w:numPr>
              <w:spacing w:before="100" w:after="200"/>
              <w:rPr>
                <w:sz w:val="20"/>
                <w:szCs w:val="20"/>
              </w:rPr>
            </w:pPr>
            <w:r w:rsidRPr="0004230A">
              <w:rPr>
                <w:sz w:val="20"/>
                <w:szCs w:val="20"/>
              </w:rPr>
              <w:t>Consistently recognized for navigating situations of uncertainty, flexibility with new technologies, and knowledge on IT fundamentals.</w:t>
            </w:r>
          </w:p>
          <w:p w14:paraId="103EF46C" w14:textId="4187A9AC" w:rsidR="001755A8" w:rsidRPr="0004230A" w:rsidRDefault="003E16BE" w:rsidP="005A67AD">
            <w:pPr>
              <w:pStyle w:val="ListParagraph"/>
              <w:numPr>
                <w:ilvl w:val="0"/>
                <w:numId w:val="14"/>
              </w:numPr>
              <w:spacing w:after="200"/>
              <w:rPr>
                <w:sz w:val="20"/>
                <w:szCs w:val="20"/>
              </w:rPr>
            </w:pPr>
            <w:r w:rsidRPr="0004230A">
              <w:rPr>
                <w:sz w:val="20"/>
                <w:szCs w:val="20"/>
              </w:rPr>
              <w:t>Quickly learn and master new technology; equally successful in both team and self-directed settings, eager to gain proficiency in project management and software development.</w:t>
            </w:r>
          </w:p>
        </w:tc>
      </w:tr>
    </w:tbl>
    <w:sdt>
      <w:sdtPr>
        <w:rPr>
          <w:rFonts w:asciiTheme="majorHAnsi" w:hAnsiTheme="majorHAnsi"/>
          <w:b/>
          <w:bCs/>
          <w:color w:val="auto"/>
          <w:sz w:val="24"/>
          <w:szCs w:val="24"/>
        </w:rPr>
        <w:alias w:val="Education:"/>
        <w:tag w:val="Education:"/>
        <w:id w:val="-1908763273"/>
        <w:placeholder>
          <w:docPart w:val="DAC4A3EAE56248809289E15234981715"/>
        </w:placeholder>
        <w:temporary/>
        <w:showingPlcHdr/>
        <w15:appearance w15:val="hidden"/>
      </w:sdtPr>
      <w:sdtEndPr/>
      <w:sdtContent>
        <w:p w14:paraId="29E45FC7" w14:textId="77777777" w:rsidR="00DA59AA" w:rsidRPr="005A67AD" w:rsidRDefault="00DA59AA" w:rsidP="005A67AD">
          <w:pPr>
            <w:rPr>
              <w:rFonts w:asciiTheme="majorHAnsi" w:hAnsiTheme="majorHAnsi"/>
              <w:b/>
              <w:bCs/>
              <w:color w:val="auto"/>
              <w:sz w:val="24"/>
              <w:szCs w:val="24"/>
            </w:rPr>
          </w:pPr>
          <w:r w:rsidRPr="005A67AD">
            <w:rPr>
              <w:rFonts w:asciiTheme="majorHAnsi" w:hAnsiTheme="majorHAnsi"/>
              <w:b/>
              <w:bCs/>
              <w:color w:val="auto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04230A" w14:paraId="3C1B39A4" w14:textId="77777777" w:rsidTr="00645C65">
        <w:tc>
          <w:tcPr>
            <w:tcW w:w="10723" w:type="dxa"/>
          </w:tcPr>
          <w:p w14:paraId="77C9EDD9" w14:textId="624730B0" w:rsidR="00BF1EDE" w:rsidRDefault="00407DF4" w:rsidP="00791241">
            <w:pPr>
              <w:pStyle w:val="Heading2"/>
              <w:outlineLvl w:val="1"/>
              <w:rPr>
                <w:color w:val="595959" w:themeColor="text1" w:themeTint="A6"/>
                <w:sz w:val="20"/>
                <w:szCs w:val="20"/>
              </w:rPr>
            </w:pPr>
            <w:r w:rsidRPr="00BF1EDE">
              <w:rPr>
                <w:caps w:val="0"/>
                <w:color w:val="595959" w:themeColor="text1" w:themeTint="A6"/>
                <w:sz w:val="20"/>
                <w:szCs w:val="20"/>
              </w:rPr>
              <w:t xml:space="preserve">Anticipated Graduation May </w:t>
            </w:r>
            <w:r w:rsidR="00BF1EDE" w:rsidRPr="00BF1EDE">
              <w:rPr>
                <w:color w:val="595959" w:themeColor="text1" w:themeTint="A6"/>
                <w:sz w:val="20"/>
                <w:szCs w:val="20"/>
              </w:rPr>
              <w:t>2022</w:t>
            </w:r>
          </w:p>
          <w:p w14:paraId="2C053A20" w14:textId="5291FE5A" w:rsidR="001D0BF1" w:rsidRPr="0004230A" w:rsidRDefault="00407DF4" w:rsidP="00791241">
            <w:pPr>
              <w:pStyle w:val="Heading2"/>
              <w:outlineLvl w:val="1"/>
              <w:rPr>
                <w:sz w:val="20"/>
                <w:szCs w:val="20"/>
              </w:rPr>
            </w:pPr>
            <w:r w:rsidRPr="0004230A">
              <w:rPr>
                <w:caps w:val="0"/>
                <w:color w:val="auto"/>
                <w:sz w:val="20"/>
                <w:szCs w:val="20"/>
              </w:rPr>
              <w:t xml:space="preserve">Bachelor </w:t>
            </w:r>
            <w:r>
              <w:rPr>
                <w:caps w:val="0"/>
                <w:color w:val="auto"/>
                <w:sz w:val="20"/>
                <w:szCs w:val="20"/>
              </w:rPr>
              <w:t>o</w:t>
            </w:r>
            <w:r w:rsidRPr="0004230A">
              <w:rPr>
                <w:caps w:val="0"/>
                <w:color w:val="auto"/>
                <w:sz w:val="20"/>
                <w:szCs w:val="20"/>
              </w:rPr>
              <w:t xml:space="preserve">f Science, Computer Information Technology, </w:t>
            </w:r>
            <w:r w:rsidRPr="0004230A">
              <w:rPr>
                <w:rStyle w:val="SubtleReference"/>
                <w:caps w:val="0"/>
                <w:sz w:val="20"/>
                <w:szCs w:val="20"/>
              </w:rPr>
              <w:t>Indiana University Purdue University Indianapolis, Indianapolis</w:t>
            </w:r>
            <w:r w:rsidR="0075520F" w:rsidRPr="0004230A">
              <w:rPr>
                <w:rStyle w:val="SubtleReference"/>
                <w:sz w:val="20"/>
                <w:szCs w:val="20"/>
              </w:rPr>
              <w:t>, in</w:t>
            </w:r>
          </w:p>
          <w:p w14:paraId="5F74BD1D" w14:textId="77777777" w:rsidR="007538DC" w:rsidRPr="0004230A" w:rsidRDefault="00A257B4" w:rsidP="00791241">
            <w:pPr>
              <w:rPr>
                <w:sz w:val="20"/>
                <w:szCs w:val="20"/>
              </w:rPr>
            </w:pPr>
            <w:r w:rsidRPr="0004230A">
              <w:rPr>
                <w:sz w:val="20"/>
                <w:szCs w:val="20"/>
              </w:rPr>
              <w:t>4.0 GPA</w:t>
            </w:r>
            <w:r w:rsidR="0075520F" w:rsidRPr="0004230A">
              <w:rPr>
                <w:sz w:val="20"/>
                <w:szCs w:val="20"/>
              </w:rPr>
              <w:t>; Deans List: Fall 2020 Spring 2021</w:t>
            </w:r>
          </w:p>
          <w:p w14:paraId="5F93972B" w14:textId="3EDB929A" w:rsidR="00373B76" w:rsidRPr="0004230A" w:rsidRDefault="00407DF4" w:rsidP="00791241">
            <w:pPr>
              <w:rPr>
                <w:sz w:val="20"/>
                <w:szCs w:val="20"/>
              </w:rPr>
            </w:pPr>
            <w:r w:rsidRPr="0004230A">
              <w:rPr>
                <w:sz w:val="20"/>
                <w:szCs w:val="20"/>
              </w:rPr>
              <w:t xml:space="preserve">Relevant </w:t>
            </w:r>
            <w:r>
              <w:rPr>
                <w:sz w:val="20"/>
                <w:szCs w:val="20"/>
              </w:rPr>
              <w:t>C</w:t>
            </w:r>
            <w:r w:rsidRPr="0004230A">
              <w:rPr>
                <w:sz w:val="20"/>
                <w:szCs w:val="20"/>
              </w:rPr>
              <w:t xml:space="preserve">oursework: </w:t>
            </w:r>
            <w:r>
              <w:rPr>
                <w:sz w:val="20"/>
                <w:szCs w:val="20"/>
              </w:rPr>
              <w:t>D</w:t>
            </w:r>
            <w:r w:rsidRPr="0004230A">
              <w:rPr>
                <w:sz w:val="20"/>
                <w:szCs w:val="20"/>
              </w:rPr>
              <w:t xml:space="preserve">ata </w:t>
            </w:r>
            <w:r>
              <w:rPr>
                <w:sz w:val="20"/>
                <w:szCs w:val="20"/>
              </w:rPr>
              <w:t>C</w:t>
            </w:r>
            <w:r w:rsidRPr="0004230A">
              <w:rPr>
                <w:sz w:val="20"/>
                <w:szCs w:val="20"/>
              </w:rPr>
              <w:t xml:space="preserve">ommunications, </w:t>
            </w:r>
            <w:r w:rsidR="00E34CBF">
              <w:rPr>
                <w:sz w:val="20"/>
                <w:szCs w:val="20"/>
              </w:rPr>
              <w:t>Data Fundamentals</w:t>
            </w:r>
            <w:r w:rsidRPr="0004230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  <w:r w:rsidRPr="0004230A">
              <w:rPr>
                <w:sz w:val="20"/>
                <w:szCs w:val="20"/>
              </w:rPr>
              <w:t xml:space="preserve">ava </w:t>
            </w:r>
            <w:r>
              <w:rPr>
                <w:sz w:val="20"/>
                <w:szCs w:val="20"/>
              </w:rPr>
              <w:t>P</w:t>
            </w:r>
            <w:r w:rsidRPr="0004230A">
              <w:rPr>
                <w:sz w:val="20"/>
                <w:szCs w:val="20"/>
              </w:rPr>
              <w:t xml:space="preserve">rogramming, </w:t>
            </w:r>
            <w:r>
              <w:rPr>
                <w:sz w:val="20"/>
                <w:szCs w:val="20"/>
              </w:rPr>
              <w:t>W</w:t>
            </w:r>
            <w:r w:rsidRPr="0004230A">
              <w:rPr>
                <w:sz w:val="20"/>
                <w:szCs w:val="20"/>
              </w:rPr>
              <w:t xml:space="preserve">eb </w:t>
            </w:r>
            <w:r>
              <w:rPr>
                <w:sz w:val="20"/>
                <w:szCs w:val="20"/>
              </w:rPr>
              <w:t>P</w:t>
            </w:r>
            <w:r w:rsidRPr="0004230A">
              <w:rPr>
                <w:sz w:val="20"/>
                <w:szCs w:val="20"/>
              </w:rPr>
              <w:t>rogramming</w:t>
            </w:r>
            <w:r w:rsidR="003A6C36">
              <w:rPr>
                <w:sz w:val="20"/>
                <w:szCs w:val="20"/>
              </w:rPr>
              <w:t>, Data Cloud Apps</w:t>
            </w:r>
          </w:p>
        </w:tc>
      </w:tr>
      <w:tr w:rsidR="00F61DF9" w:rsidRPr="0004230A" w14:paraId="59926D5E" w14:textId="77777777" w:rsidTr="00545CD8">
        <w:trPr>
          <w:trHeight w:val="792"/>
        </w:trPr>
        <w:tc>
          <w:tcPr>
            <w:tcW w:w="10723" w:type="dxa"/>
            <w:tcMar>
              <w:top w:w="216" w:type="dxa"/>
            </w:tcMar>
          </w:tcPr>
          <w:p w14:paraId="7B7F2D6E" w14:textId="7BD25305" w:rsidR="00F61DF9" w:rsidRPr="0004230A" w:rsidRDefault="00407DF4" w:rsidP="00791241">
            <w:pPr>
              <w:pStyle w:val="Heading3"/>
              <w:outlineLvl w:val="2"/>
              <w:rPr>
                <w:sz w:val="20"/>
                <w:szCs w:val="20"/>
              </w:rPr>
            </w:pPr>
            <w:r w:rsidRPr="0004230A">
              <w:rPr>
                <w:caps w:val="0"/>
                <w:sz w:val="20"/>
                <w:szCs w:val="20"/>
              </w:rPr>
              <w:t xml:space="preserve">Graduated May </w:t>
            </w:r>
            <w:r w:rsidR="00A257B4" w:rsidRPr="0004230A">
              <w:rPr>
                <w:sz w:val="20"/>
                <w:szCs w:val="20"/>
              </w:rPr>
              <w:t>2020</w:t>
            </w:r>
          </w:p>
          <w:p w14:paraId="58FEC188" w14:textId="60437107" w:rsidR="00F61DF9" w:rsidRPr="0004230A" w:rsidRDefault="00407DF4" w:rsidP="00791241">
            <w:pPr>
              <w:pStyle w:val="Heading2"/>
              <w:outlineLvl w:val="1"/>
              <w:rPr>
                <w:sz w:val="20"/>
                <w:szCs w:val="20"/>
              </w:rPr>
            </w:pPr>
            <w:r w:rsidRPr="0004230A">
              <w:rPr>
                <w:caps w:val="0"/>
                <w:color w:val="auto"/>
                <w:sz w:val="20"/>
                <w:szCs w:val="20"/>
              </w:rPr>
              <w:t xml:space="preserve">Associate </w:t>
            </w:r>
            <w:r>
              <w:rPr>
                <w:caps w:val="0"/>
                <w:color w:val="auto"/>
                <w:sz w:val="20"/>
                <w:szCs w:val="20"/>
              </w:rPr>
              <w:t>o</w:t>
            </w:r>
            <w:r w:rsidRPr="0004230A">
              <w:rPr>
                <w:caps w:val="0"/>
                <w:color w:val="auto"/>
                <w:sz w:val="20"/>
                <w:szCs w:val="20"/>
              </w:rPr>
              <w:t xml:space="preserve">f Science, Information Technology, </w:t>
            </w:r>
            <w:r w:rsidRPr="0004230A">
              <w:rPr>
                <w:rStyle w:val="SubtleReference"/>
                <w:caps w:val="0"/>
                <w:sz w:val="20"/>
                <w:szCs w:val="20"/>
              </w:rPr>
              <w:t>Ivy Tech Community College, Indianapolis</w:t>
            </w:r>
            <w:r w:rsidR="0075520F" w:rsidRPr="0004230A">
              <w:rPr>
                <w:rStyle w:val="SubtleReference"/>
                <w:sz w:val="20"/>
                <w:szCs w:val="20"/>
              </w:rPr>
              <w:t>, IN</w:t>
            </w:r>
          </w:p>
          <w:p w14:paraId="40535FE3" w14:textId="4392B0CA" w:rsidR="00645C65" w:rsidRPr="0004230A" w:rsidRDefault="00A257B4" w:rsidP="00791241">
            <w:pPr>
              <w:rPr>
                <w:sz w:val="20"/>
                <w:szCs w:val="20"/>
              </w:rPr>
            </w:pPr>
            <w:r w:rsidRPr="0004230A">
              <w:rPr>
                <w:sz w:val="20"/>
                <w:szCs w:val="20"/>
              </w:rPr>
              <w:t>3.7 GPA</w:t>
            </w:r>
            <w:r w:rsidR="00373B76" w:rsidRPr="0004230A">
              <w:rPr>
                <w:sz w:val="20"/>
                <w:szCs w:val="20"/>
              </w:rPr>
              <w:t xml:space="preserve">; </w:t>
            </w:r>
            <w:r w:rsidR="00407DF4" w:rsidRPr="0004230A">
              <w:rPr>
                <w:sz w:val="20"/>
                <w:szCs w:val="20"/>
              </w:rPr>
              <w:t>Relev</w:t>
            </w:r>
            <w:r w:rsidR="00407DF4">
              <w:rPr>
                <w:sz w:val="20"/>
                <w:szCs w:val="20"/>
              </w:rPr>
              <w:t>a</w:t>
            </w:r>
            <w:r w:rsidR="00407DF4" w:rsidRPr="0004230A">
              <w:rPr>
                <w:sz w:val="20"/>
                <w:szCs w:val="20"/>
              </w:rPr>
              <w:t>nt Coursework: Database Design &amp;</w:t>
            </w:r>
            <w:r w:rsidR="00407DF4">
              <w:rPr>
                <w:sz w:val="20"/>
                <w:szCs w:val="20"/>
              </w:rPr>
              <w:t xml:space="preserve"> </w:t>
            </w:r>
            <w:r w:rsidR="00407DF4" w:rsidRPr="0004230A">
              <w:rPr>
                <w:sz w:val="20"/>
                <w:szCs w:val="20"/>
              </w:rPr>
              <w:t>Management, Informatics Fundamentals, Hardware/Software Support, Network Fundamentals, Intro. Cyber Security/Info, Intro Software Development</w:t>
            </w:r>
          </w:p>
        </w:tc>
      </w:tr>
    </w:tbl>
    <w:p w14:paraId="341A7E6E" w14:textId="77777777" w:rsidR="005A67AD" w:rsidRDefault="005A67AD" w:rsidP="005A67AD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sdt>
      <w:sdtPr>
        <w:rPr>
          <w:rFonts w:asciiTheme="majorHAnsi" w:hAnsiTheme="majorHAnsi"/>
          <w:b/>
          <w:bCs/>
          <w:color w:val="auto"/>
          <w:sz w:val="24"/>
          <w:szCs w:val="24"/>
        </w:rPr>
        <w:alias w:val="Skills:"/>
        <w:tag w:val="Skills:"/>
        <w:id w:val="-1392877668"/>
        <w:placeholder>
          <w:docPart w:val="4934595E3A7E4FF087E16465D56E5804"/>
        </w:placeholder>
        <w:temporary/>
        <w:showingPlcHdr/>
        <w15:appearance w15:val="hidden"/>
      </w:sdtPr>
      <w:sdtEndPr/>
      <w:sdtContent>
        <w:p w14:paraId="19256808" w14:textId="7AF8C13F" w:rsidR="00645C65" w:rsidRPr="005A67AD" w:rsidRDefault="00645C65" w:rsidP="005A67AD">
          <w:pPr>
            <w:rPr>
              <w:rFonts w:asciiTheme="majorHAnsi" w:hAnsiTheme="majorHAnsi"/>
              <w:b/>
              <w:bCs/>
              <w:color w:val="auto"/>
              <w:sz w:val="24"/>
              <w:szCs w:val="24"/>
            </w:rPr>
          </w:pPr>
          <w:r w:rsidRPr="005A67AD">
            <w:rPr>
              <w:rFonts w:asciiTheme="majorHAnsi" w:hAnsiTheme="majorHAnsi"/>
              <w:b/>
              <w:bCs/>
              <w:color w:val="auto"/>
              <w:sz w:val="24"/>
              <w:szCs w:val="24"/>
            </w:rPr>
            <w:t>Skills</w:t>
          </w:r>
        </w:p>
      </w:sdtContent>
    </w:sdt>
    <w:p w14:paraId="4B14B294" w14:textId="394F25D5" w:rsidR="00645C65" w:rsidRPr="005A67AD" w:rsidRDefault="00645C65" w:rsidP="00407DF4">
      <w:pPr>
        <w:rPr>
          <w:rFonts w:asciiTheme="majorHAnsi" w:hAnsiTheme="majorHAnsi"/>
          <w:b/>
          <w:bCs/>
          <w:color w:val="auto"/>
        </w:rPr>
      </w:pPr>
      <w:r w:rsidRPr="005A67AD">
        <w:rPr>
          <w:rFonts w:asciiTheme="majorHAnsi" w:hAnsiTheme="majorHAnsi"/>
          <w:b/>
          <w:bCs/>
          <w:color w:val="auto"/>
        </w:rPr>
        <w:t>Languages:</w:t>
      </w:r>
      <w:r w:rsidRPr="005A67AD">
        <w:rPr>
          <w:rFonts w:asciiTheme="majorHAnsi" w:hAnsiTheme="majorHAnsi"/>
          <w:b/>
          <w:bCs/>
          <w:color w:val="auto"/>
        </w:rPr>
        <w:tab/>
      </w:r>
      <w:r w:rsidR="005A67AD">
        <w:rPr>
          <w:rFonts w:asciiTheme="majorHAnsi" w:hAnsiTheme="majorHAnsi"/>
          <w:b/>
          <w:bCs/>
          <w:color w:val="auto"/>
        </w:rPr>
        <w:tab/>
      </w:r>
      <w:r w:rsidR="00407DF4">
        <w:rPr>
          <w:rFonts w:asciiTheme="majorHAnsi" w:hAnsiTheme="majorHAnsi"/>
          <w:b/>
          <w:bCs/>
          <w:color w:val="auto"/>
        </w:rPr>
        <w:tab/>
      </w:r>
      <w:r w:rsidRPr="005A67AD">
        <w:rPr>
          <w:rFonts w:asciiTheme="majorHAnsi" w:hAnsiTheme="majorHAnsi"/>
          <w:b/>
          <w:bCs/>
          <w:color w:val="auto"/>
        </w:rPr>
        <w:t>Tools:</w:t>
      </w:r>
      <w:r w:rsidR="00407DF4">
        <w:rPr>
          <w:rFonts w:asciiTheme="majorHAnsi" w:hAnsiTheme="majorHAnsi"/>
          <w:b/>
          <w:bCs/>
          <w:color w:val="auto"/>
        </w:rPr>
        <w:tab/>
      </w:r>
      <w:r w:rsidRPr="005A67AD">
        <w:rPr>
          <w:rFonts w:asciiTheme="majorHAnsi" w:hAnsiTheme="majorHAnsi"/>
          <w:b/>
          <w:bCs/>
          <w:color w:val="auto"/>
        </w:rPr>
        <w:tab/>
      </w:r>
      <w:r w:rsidR="00407DF4">
        <w:rPr>
          <w:rFonts w:asciiTheme="majorHAnsi" w:hAnsiTheme="majorHAnsi"/>
          <w:b/>
          <w:bCs/>
          <w:color w:val="auto"/>
        </w:rPr>
        <w:tab/>
      </w:r>
      <w:r w:rsidRPr="005A67AD">
        <w:rPr>
          <w:rFonts w:asciiTheme="majorHAnsi" w:hAnsiTheme="majorHAnsi"/>
          <w:b/>
          <w:bCs/>
          <w:color w:val="auto"/>
        </w:rPr>
        <w:t xml:space="preserve">IT Skills: </w:t>
      </w:r>
      <w:r w:rsidRPr="005A67AD">
        <w:rPr>
          <w:rFonts w:asciiTheme="majorHAnsi" w:hAnsiTheme="majorHAnsi"/>
          <w:b/>
          <w:bCs/>
          <w:color w:val="auto"/>
        </w:rPr>
        <w:tab/>
      </w:r>
      <w:r w:rsidRPr="005A67AD">
        <w:rPr>
          <w:rFonts w:asciiTheme="majorHAnsi" w:hAnsiTheme="majorHAnsi"/>
          <w:b/>
          <w:bCs/>
          <w:color w:val="auto"/>
        </w:rPr>
        <w:tab/>
      </w:r>
      <w:r w:rsidR="00407DF4">
        <w:rPr>
          <w:rFonts w:asciiTheme="majorHAnsi" w:hAnsiTheme="majorHAnsi"/>
          <w:b/>
          <w:bCs/>
          <w:color w:val="auto"/>
        </w:rPr>
        <w:tab/>
      </w:r>
      <w:r w:rsidR="005A67AD" w:rsidRPr="005A67AD">
        <w:rPr>
          <w:rFonts w:asciiTheme="majorHAnsi" w:hAnsiTheme="majorHAnsi"/>
          <w:b/>
          <w:bCs/>
          <w:color w:val="auto"/>
        </w:rPr>
        <w:t>Interpersonal</w:t>
      </w:r>
      <w:r w:rsidRPr="005A67AD">
        <w:rPr>
          <w:rFonts w:asciiTheme="majorHAnsi" w:hAnsiTheme="majorHAnsi"/>
          <w:b/>
          <w:bCs/>
          <w:color w:val="auto"/>
        </w:rPr>
        <w:t>:</w:t>
      </w:r>
    </w:p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800"/>
        <w:gridCol w:w="2430"/>
        <w:gridCol w:w="2970"/>
        <w:gridCol w:w="2250"/>
      </w:tblGrid>
      <w:tr w:rsidR="00645C65" w:rsidRPr="0004230A" w14:paraId="1C0F7CF1" w14:textId="77777777" w:rsidTr="00A043E0">
        <w:trPr>
          <w:trHeight w:val="1566"/>
          <w:jc w:val="center"/>
        </w:trPr>
        <w:tc>
          <w:tcPr>
            <w:tcW w:w="1800" w:type="dxa"/>
          </w:tcPr>
          <w:p w14:paraId="7413B007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Python</w:t>
            </w:r>
          </w:p>
          <w:p w14:paraId="3254FBB3" w14:textId="4C5DEBD4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Java</w:t>
            </w:r>
            <w:r w:rsidR="00BD6681">
              <w:rPr>
                <w:color w:val="auto"/>
                <w:sz w:val="20"/>
                <w:szCs w:val="20"/>
              </w:rPr>
              <w:t>Script</w:t>
            </w:r>
            <w:r w:rsidRPr="0004230A">
              <w:rPr>
                <w:color w:val="auto"/>
                <w:sz w:val="20"/>
                <w:szCs w:val="20"/>
              </w:rPr>
              <w:t xml:space="preserve"> </w:t>
            </w:r>
          </w:p>
          <w:p w14:paraId="0148BEF3" w14:textId="433E03CC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Java</w:t>
            </w:r>
          </w:p>
          <w:p w14:paraId="1168E167" w14:textId="77777777" w:rsidR="00A043E0" w:rsidRDefault="00645C65" w:rsidP="00A043E0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HTML5</w:t>
            </w:r>
          </w:p>
          <w:p w14:paraId="6F481421" w14:textId="16C151B9" w:rsidR="00645C65" w:rsidRPr="0004230A" w:rsidRDefault="00645C65" w:rsidP="00A043E0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SQL</w:t>
            </w:r>
          </w:p>
        </w:tc>
        <w:tc>
          <w:tcPr>
            <w:tcW w:w="2430" w:type="dxa"/>
            <w:tcMar>
              <w:left w:w="360" w:type="dxa"/>
            </w:tcMar>
          </w:tcPr>
          <w:p w14:paraId="1C0EF111" w14:textId="3D248FC3" w:rsidR="00645C65" w:rsidRPr="0004230A" w:rsidRDefault="00A043E0" w:rsidP="00BD6681">
            <w:pPr>
              <w:pStyle w:val="ListBulle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Git</w:t>
            </w:r>
          </w:p>
          <w:p w14:paraId="0442D413" w14:textId="49F89191" w:rsidR="00645C65" w:rsidRPr="0004230A" w:rsidRDefault="00BD6681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Google Cloud</w:t>
            </w:r>
          </w:p>
          <w:p w14:paraId="12CE878A" w14:textId="3D7E1D8E" w:rsidR="00645C65" w:rsidRPr="0004230A" w:rsidRDefault="00BD6681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Firestore</w:t>
            </w:r>
          </w:p>
          <w:p w14:paraId="1ED1A33C" w14:textId="77777777" w:rsidR="00545CD8" w:rsidRDefault="00645C65" w:rsidP="00A043E0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MongoDB</w:t>
            </w:r>
          </w:p>
          <w:p w14:paraId="6385B6EF" w14:textId="0923E4E5" w:rsidR="00FE0C0A" w:rsidRPr="0004230A" w:rsidRDefault="00FE0C0A" w:rsidP="00A043E0">
            <w:pPr>
              <w:pStyle w:val="ListBulle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BigQuery</w:t>
            </w:r>
          </w:p>
        </w:tc>
        <w:tc>
          <w:tcPr>
            <w:tcW w:w="2970" w:type="dxa"/>
          </w:tcPr>
          <w:p w14:paraId="1BC7DD92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Software Development</w:t>
            </w:r>
          </w:p>
          <w:p w14:paraId="5D8BEF59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Hardware Support</w:t>
            </w:r>
          </w:p>
          <w:p w14:paraId="5C6A03D8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Software Support</w:t>
            </w:r>
          </w:p>
          <w:p w14:paraId="6A225F7D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Database Management</w:t>
            </w:r>
          </w:p>
          <w:p w14:paraId="41AC7D49" w14:textId="6FA4BB40" w:rsidR="00645C65" w:rsidRPr="0004230A" w:rsidRDefault="00645C65" w:rsidP="00A043E0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Cybersecurity</w:t>
            </w:r>
          </w:p>
        </w:tc>
        <w:tc>
          <w:tcPr>
            <w:tcW w:w="2250" w:type="dxa"/>
          </w:tcPr>
          <w:p w14:paraId="114F2BF2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Leadership</w:t>
            </w:r>
          </w:p>
          <w:p w14:paraId="25558EE6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Communication</w:t>
            </w:r>
          </w:p>
          <w:p w14:paraId="6B2A1852" w14:textId="75C28A8C" w:rsidR="00645C65" w:rsidRPr="0004230A" w:rsidRDefault="00645C65" w:rsidP="009B6C5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Conflict resolution</w:t>
            </w:r>
          </w:p>
          <w:p w14:paraId="48F3F747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Flexibility</w:t>
            </w:r>
          </w:p>
          <w:p w14:paraId="52623170" w14:textId="77777777" w:rsidR="00645C65" w:rsidRPr="0004230A" w:rsidRDefault="00645C65" w:rsidP="009D2116">
            <w:pPr>
              <w:pStyle w:val="ListBullet"/>
              <w:rPr>
                <w:color w:val="auto"/>
                <w:sz w:val="20"/>
                <w:szCs w:val="20"/>
              </w:rPr>
            </w:pPr>
            <w:r w:rsidRPr="0004230A">
              <w:rPr>
                <w:color w:val="auto"/>
                <w:sz w:val="20"/>
                <w:szCs w:val="20"/>
              </w:rPr>
              <w:t>Motivation</w:t>
            </w:r>
          </w:p>
        </w:tc>
      </w:tr>
    </w:tbl>
    <w:p w14:paraId="6815FDEC" w14:textId="434A11BF" w:rsidR="00791241" w:rsidRPr="005A67AD" w:rsidRDefault="005A67AD" w:rsidP="005A67AD">
      <w:pPr>
        <w:rPr>
          <w:rFonts w:asciiTheme="majorHAnsi" w:hAnsiTheme="majorHAnsi" w:cstheme="majorBidi"/>
          <w:b/>
          <w:bCs/>
          <w:color w:val="auto"/>
          <w:sz w:val="24"/>
          <w:szCs w:val="24"/>
        </w:rPr>
      </w:pPr>
      <w:r>
        <w:rPr>
          <w:rFonts w:asciiTheme="majorHAnsi" w:hAnsiTheme="majorHAnsi"/>
          <w:b/>
          <w:bCs/>
          <w:color w:val="auto"/>
          <w:sz w:val="24"/>
          <w:szCs w:val="24"/>
        </w:rPr>
        <w:t>Q</w:t>
      </w:r>
      <w:r w:rsidR="00791241" w:rsidRPr="005A67AD">
        <w:rPr>
          <w:rFonts w:asciiTheme="majorHAnsi" w:hAnsiTheme="majorHAnsi"/>
          <w:b/>
          <w:bCs/>
          <w:color w:val="auto"/>
          <w:sz w:val="24"/>
          <w:szCs w:val="24"/>
        </w:rPr>
        <w:t>ualifications</w:t>
      </w:r>
    </w:p>
    <w:p w14:paraId="2EBB2D76" w14:textId="71308E9A" w:rsidR="00791241" w:rsidRPr="0004230A" w:rsidRDefault="00E91E16" w:rsidP="005A67AD">
      <w:pPr>
        <w:pStyle w:val="ListParagraph"/>
        <w:numPr>
          <w:ilvl w:val="0"/>
          <w:numId w:val="17"/>
        </w:numPr>
      </w:pPr>
      <w:r>
        <w:t>IT support for various computers and systems</w:t>
      </w:r>
    </w:p>
    <w:p w14:paraId="2D1CDF8E" w14:textId="13116C6F" w:rsidR="00E34CBF" w:rsidRPr="00EE6F36" w:rsidRDefault="00E91E16" w:rsidP="00EE6F36">
      <w:pPr>
        <w:pStyle w:val="ListParagraph"/>
        <w:numPr>
          <w:ilvl w:val="0"/>
          <w:numId w:val="17"/>
        </w:numPr>
        <w:rPr>
          <w:rFonts w:asciiTheme="majorHAnsi" w:hAnsiTheme="majorHAnsi"/>
          <w:b/>
          <w:bCs/>
          <w:color w:val="auto"/>
          <w:sz w:val="24"/>
          <w:szCs w:val="24"/>
        </w:rPr>
      </w:pPr>
      <w:r>
        <w:t xml:space="preserve">Hardware and software support on </w:t>
      </w:r>
      <w:r w:rsidR="00A043E0">
        <w:t>CCTV systems</w:t>
      </w:r>
    </w:p>
    <w:p w14:paraId="1E79872A" w14:textId="2C3917B9" w:rsidR="00EE6F36" w:rsidRPr="00EE6F36" w:rsidRDefault="00EE6F36" w:rsidP="00EE6F36">
      <w:pPr>
        <w:pStyle w:val="ListParagraph"/>
        <w:numPr>
          <w:ilvl w:val="0"/>
          <w:numId w:val="17"/>
        </w:numPr>
        <w:rPr>
          <w:rFonts w:asciiTheme="majorHAnsi" w:hAnsiTheme="majorHAnsi"/>
          <w:b/>
          <w:bCs/>
          <w:color w:val="auto"/>
          <w:sz w:val="24"/>
          <w:szCs w:val="24"/>
        </w:rPr>
      </w:pPr>
      <w:r>
        <w:t>Maintaining web presence per client requests</w:t>
      </w:r>
    </w:p>
    <w:p w14:paraId="68D92E62" w14:textId="77777777" w:rsidR="00E34CBF" w:rsidRPr="00E34CBF" w:rsidRDefault="00E34CBF" w:rsidP="00E34CBF">
      <w:pPr>
        <w:pStyle w:val="ListParagraph"/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315F653D" w14:textId="55D1491B" w:rsidR="00791241" w:rsidRDefault="0004230A" w:rsidP="005A67AD">
      <w:pPr>
        <w:rPr>
          <w:rFonts w:asciiTheme="majorHAnsi" w:hAnsiTheme="majorHAnsi"/>
          <w:b/>
          <w:bCs/>
          <w:color w:val="auto"/>
          <w:sz w:val="24"/>
          <w:szCs w:val="24"/>
        </w:rPr>
      </w:pPr>
      <w:r w:rsidRPr="005A67AD">
        <w:rPr>
          <w:rFonts w:asciiTheme="majorHAnsi" w:hAnsiTheme="majorHAnsi"/>
          <w:b/>
          <w:bCs/>
          <w:color w:val="auto"/>
          <w:sz w:val="24"/>
          <w:szCs w:val="24"/>
        </w:rPr>
        <w:t xml:space="preserve">Work </w:t>
      </w:r>
      <w:r w:rsidR="00407DF4">
        <w:rPr>
          <w:rFonts w:asciiTheme="majorHAnsi" w:hAnsiTheme="majorHAnsi"/>
          <w:b/>
          <w:bCs/>
          <w:color w:val="auto"/>
          <w:sz w:val="24"/>
          <w:szCs w:val="24"/>
        </w:rPr>
        <w:t>E</w:t>
      </w:r>
      <w:r w:rsidRPr="005A67AD">
        <w:rPr>
          <w:rFonts w:asciiTheme="majorHAnsi" w:hAnsiTheme="majorHAnsi"/>
          <w:b/>
          <w:bCs/>
          <w:color w:val="auto"/>
          <w:sz w:val="24"/>
          <w:szCs w:val="24"/>
        </w:rPr>
        <w:t>xperience</w:t>
      </w:r>
    </w:p>
    <w:p w14:paraId="7F764AAB" w14:textId="77777777" w:rsidR="00E92B6E" w:rsidRDefault="00E92B6E" w:rsidP="00E92B6E">
      <w:r>
        <w:t>Webmaster Internship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E34CBF">
        <w:rPr>
          <w:b/>
          <w:bCs/>
        </w:rPr>
        <w:t xml:space="preserve">January 2022 </w:t>
      </w:r>
      <w:r>
        <w:rPr>
          <w:b/>
          <w:bCs/>
        </w:rPr>
        <w:t>–</w:t>
      </w:r>
      <w:r w:rsidRPr="00E34CBF">
        <w:rPr>
          <w:b/>
          <w:bCs/>
        </w:rPr>
        <w:t xml:space="preserve"> </w:t>
      </w:r>
      <w:r>
        <w:rPr>
          <w:b/>
          <w:bCs/>
        </w:rPr>
        <w:t>May 2022</w:t>
      </w:r>
    </w:p>
    <w:p w14:paraId="781B70B6" w14:textId="55CD8AFE" w:rsidR="00E92B6E" w:rsidRDefault="00E92B6E" w:rsidP="00E92B6E">
      <w:pPr>
        <w:rPr>
          <w:b/>
          <w:bCs/>
        </w:rPr>
      </w:pPr>
      <w:r>
        <w:rPr>
          <w:b/>
          <w:bCs/>
        </w:rPr>
        <w:t>Liv</w:t>
      </w:r>
      <w:r w:rsidR="00FE0C0A">
        <w:rPr>
          <w:b/>
          <w:bCs/>
        </w:rPr>
        <w:t>ing</w:t>
      </w:r>
      <w:r>
        <w:rPr>
          <w:b/>
          <w:bCs/>
        </w:rPr>
        <w:t xml:space="preserve"> Lab, IUPUI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Indianapolis, IN</w:t>
      </w:r>
    </w:p>
    <w:p w14:paraId="4FBFFA37" w14:textId="77777777" w:rsidR="00E92B6E" w:rsidRDefault="00E92B6E" w:rsidP="00E92B6E">
      <w:pPr>
        <w:pStyle w:val="ListParagraph"/>
        <w:numPr>
          <w:ilvl w:val="0"/>
          <w:numId w:val="20"/>
        </w:numPr>
      </w:pPr>
      <w:r>
        <w:t>Maintaining, updating, and archiving web presence</w:t>
      </w:r>
    </w:p>
    <w:p w14:paraId="12EEF2D0" w14:textId="77777777" w:rsidR="00E92B6E" w:rsidRDefault="00E92B6E" w:rsidP="00E92B6E">
      <w:pPr>
        <w:pStyle w:val="ListParagraph"/>
        <w:numPr>
          <w:ilvl w:val="0"/>
          <w:numId w:val="20"/>
        </w:numPr>
      </w:pPr>
      <w:r>
        <w:t>Documenting common processes used for maintenance</w:t>
      </w:r>
    </w:p>
    <w:p w14:paraId="73E5DF70" w14:textId="77777777" w:rsidR="00E92B6E" w:rsidRPr="003A6C36" w:rsidRDefault="00E92B6E" w:rsidP="00E92B6E">
      <w:pPr>
        <w:pStyle w:val="ListParagraph"/>
        <w:numPr>
          <w:ilvl w:val="0"/>
          <w:numId w:val="20"/>
        </w:numPr>
      </w:pPr>
      <w:r>
        <w:t>Communicate with clients for different features or requests</w:t>
      </w:r>
    </w:p>
    <w:p w14:paraId="58EE70F1" w14:textId="4E6FA91D" w:rsidR="00E92B6E" w:rsidRDefault="00E92B6E" w:rsidP="005A67AD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62AB0FEC" w14:textId="77777777" w:rsidR="00E92B6E" w:rsidRPr="0004230A" w:rsidRDefault="00E92B6E" w:rsidP="00E92B6E">
      <w:pPr>
        <w:rPr>
          <w:b/>
          <w:bCs/>
        </w:rPr>
      </w:pPr>
      <w:r>
        <w:t>Public Laborer</w:t>
      </w:r>
      <w:r w:rsidRPr="0004230A">
        <w:tab/>
      </w:r>
      <w:r w:rsidRPr="0004230A">
        <w:tab/>
      </w:r>
      <w:r w:rsidRPr="0004230A">
        <w:tab/>
      </w:r>
      <w:r w:rsidRPr="0004230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October</w:t>
      </w:r>
      <w:r w:rsidRPr="0004230A">
        <w:rPr>
          <w:b/>
          <w:bCs/>
        </w:rPr>
        <w:t xml:space="preserve"> </w:t>
      </w:r>
      <w:r>
        <w:rPr>
          <w:b/>
          <w:bCs/>
        </w:rPr>
        <w:t>2021</w:t>
      </w:r>
      <w:r w:rsidRPr="0004230A">
        <w:rPr>
          <w:b/>
          <w:bCs/>
        </w:rPr>
        <w:t xml:space="preserve"> –</w:t>
      </w:r>
      <w:r>
        <w:rPr>
          <w:b/>
          <w:bCs/>
        </w:rPr>
        <w:t xml:space="preserve"> P</w:t>
      </w:r>
      <w:r w:rsidRPr="0004230A">
        <w:rPr>
          <w:b/>
          <w:bCs/>
        </w:rPr>
        <w:t>resent</w:t>
      </w:r>
    </w:p>
    <w:p w14:paraId="578EBBE1" w14:textId="77777777" w:rsidR="00E92B6E" w:rsidRPr="0004230A" w:rsidRDefault="00E92B6E" w:rsidP="00E92B6E">
      <w:pPr>
        <w:rPr>
          <w:b/>
          <w:bCs/>
        </w:rPr>
      </w:pPr>
      <w:r>
        <w:rPr>
          <w:b/>
          <w:bCs/>
        </w:rPr>
        <w:t>City of Fishers, Public Work Dept.</w:t>
      </w:r>
      <w:r w:rsidRPr="0004230A">
        <w:rPr>
          <w:b/>
          <w:bCs/>
        </w:rPr>
        <w:tab/>
      </w:r>
      <w:r w:rsidRPr="0004230A">
        <w:rPr>
          <w:b/>
          <w:bCs/>
        </w:rPr>
        <w:tab/>
      </w:r>
      <w:r w:rsidRPr="0004230A">
        <w:rPr>
          <w:b/>
          <w:bCs/>
        </w:rPr>
        <w:tab/>
      </w:r>
      <w:r w:rsidRPr="0004230A">
        <w:rPr>
          <w:b/>
          <w:bCs/>
        </w:rPr>
        <w:tab/>
      </w:r>
      <w:r w:rsidRPr="0004230A">
        <w:rPr>
          <w:b/>
          <w:bCs/>
        </w:rPr>
        <w:tab/>
      </w:r>
      <w:r w:rsidRPr="0004230A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Fishers</w:t>
      </w:r>
      <w:r w:rsidRPr="0004230A">
        <w:rPr>
          <w:b/>
          <w:bCs/>
        </w:rPr>
        <w:t xml:space="preserve">, </w:t>
      </w:r>
      <w:r>
        <w:rPr>
          <w:b/>
          <w:bCs/>
        </w:rPr>
        <w:t>IN</w:t>
      </w:r>
    </w:p>
    <w:p w14:paraId="19CA9D34" w14:textId="124FF125" w:rsidR="00E92B6E" w:rsidRPr="005A67AD" w:rsidRDefault="00166A74" w:rsidP="00E92B6E">
      <w:pPr>
        <w:pStyle w:val="ListParagraph"/>
        <w:numPr>
          <w:ilvl w:val="0"/>
          <w:numId w:val="18"/>
        </w:numPr>
      </w:pPr>
      <w:r>
        <w:t>Maintain</w:t>
      </w:r>
      <w:r w:rsidR="00E92B6E">
        <w:t xml:space="preserve"> </w:t>
      </w:r>
      <w:r>
        <w:t>systems and computers before reporting to IT Dept.</w:t>
      </w:r>
    </w:p>
    <w:p w14:paraId="0CFD8E0A" w14:textId="69734D78" w:rsidR="00E92B6E" w:rsidRPr="005A67AD" w:rsidRDefault="00E92B6E" w:rsidP="00E92B6E">
      <w:pPr>
        <w:pStyle w:val="ListParagraph"/>
        <w:numPr>
          <w:ilvl w:val="0"/>
          <w:numId w:val="18"/>
        </w:numPr>
      </w:pPr>
      <w:r>
        <w:t xml:space="preserve">Troubleshoot IT issues with </w:t>
      </w:r>
      <w:r w:rsidR="00166A74">
        <w:t>various</w:t>
      </w:r>
      <w:r>
        <w:t xml:space="preserve"> computers</w:t>
      </w:r>
      <w:r w:rsidR="00166A74">
        <w:t xml:space="preserve"> and systems</w:t>
      </w:r>
    </w:p>
    <w:p w14:paraId="2132CA3F" w14:textId="123B96B6" w:rsidR="00A043E0" w:rsidRDefault="00E92B6E" w:rsidP="00E92B6E">
      <w:pPr>
        <w:pStyle w:val="ListParagraph"/>
        <w:numPr>
          <w:ilvl w:val="0"/>
          <w:numId w:val="18"/>
        </w:numPr>
      </w:pPr>
      <w:r>
        <w:t xml:space="preserve">Maintain </w:t>
      </w:r>
      <w:r w:rsidR="00EE6F36">
        <w:t>and operate CCTV systems</w:t>
      </w:r>
    </w:p>
    <w:sectPr w:rsidR="00A043E0" w:rsidSect="0004230A">
      <w:footerReference w:type="default" r:id="rId7"/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7AD5" w14:textId="77777777" w:rsidR="00CB3E7E" w:rsidRDefault="00CB3E7E" w:rsidP="0068194B">
      <w:r>
        <w:separator/>
      </w:r>
    </w:p>
    <w:p w14:paraId="0E8C0EFB" w14:textId="77777777" w:rsidR="00CB3E7E" w:rsidRDefault="00CB3E7E"/>
    <w:p w14:paraId="2E275F3E" w14:textId="77777777" w:rsidR="00CB3E7E" w:rsidRDefault="00CB3E7E"/>
  </w:endnote>
  <w:endnote w:type="continuationSeparator" w:id="0">
    <w:p w14:paraId="696AF963" w14:textId="77777777" w:rsidR="00CB3E7E" w:rsidRDefault="00CB3E7E" w:rsidP="0068194B">
      <w:r>
        <w:continuationSeparator/>
      </w:r>
    </w:p>
    <w:p w14:paraId="47EE40D4" w14:textId="77777777" w:rsidR="00CB3E7E" w:rsidRDefault="00CB3E7E"/>
    <w:p w14:paraId="1A39D424" w14:textId="77777777" w:rsidR="00CB3E7E" w:rsidRDefault="00CB3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8FAB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C622" w14:textId="77777777" w:rsidR="00CB3E7E" w:rsidRDefault="00CB3E7E" w:rsidP="0068194B">
      <w:r>
        <w:separator/>
      </w:r>
    </w:p>
    <w:p w14:paraId="46CAE0B7" w14:textId="77777777" w:rsidR="00CB3E7E" w:rsidRDefault="00CB3E7E"/>
    <w:p w14:paraId="701BA891" w14:textId="77777777" w:rsidR="00CB3E7E" w:rsidRDefault="00CB3E7E"/>
  </w:footnote>
  <w:footnote w:type="continuationSeparator" w:id="0">
    <w:p w14:paraId="62C315FA" w14:textId="77777777" w:rsidR="00CB3E7E" w:rsidRDefault="00CB3E7E" w:rsidP="0068194B">
      <w:r>
        <w:continuationSeparator/>
      </w:r>
    </w:p>
    <w:p w14:paraId="712EF15B" w14:textId="77777777" w:rsidR="00CB3E7E" w:rsidRDefault="00CB3E7E"/>
    <w:p w14:paraId="30EE3296" w14:textId="77777777" w:rsidR="00CB3E7E" w:rsidRDefault="00CB3E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878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04E225" wp14:editId="3164710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A493E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9A2F1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434550F"/>
    <w:multiLevelType w:val="hybridMultilevel"/>
    <w:tmpl w:val="B2CC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C2830"/>
    <w:multiLevelType w:val="hybridMultilevel"/>
    <w:tmpl w:val="EF66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C08C77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414119"/>
    <w:multiLevelType w:val="hybridMultilevel"/>
    <w:tmpl w:val="258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712B1"/>
    <w:multiLevelType w:val="hybridMultilevel"/>
    <w:tmpl w:val="A6AA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9239DC"/>
    <w:multiLevelType w:val="hybridMultilevel"/>
    <w:tmpl w:val="FA9A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5F9"/>
    <w:multiLevelType w:val="hybridMultilevel"/>
    <w:tmpl w:val="FF6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F3008"/>
    <w:multiLevelType w:val="hybridMultilevel"/>
    <w:tmpl w:val="B7DE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6448">
    <w:abstractNumId w:val="9"/>
  </w:num>
  <w:num w:numId="2" w16cid:durableId="395207597">
    <w:abstractNumId w:val="8"/>
  </w:num>
  <w:num w:numId="3" w16cid:durableId="1372925380">
    <w:abstractNumId w:val="7"/>
  </w:num>
  <w:num w:numId="4" w16cid:durableId="662245090">
    <w:abstractNumId w:val="6"/>
  </w:num>
  <w:num w:numId="5" w16cid:durableId="36901451">
    <w:abstractNumId w:val="12"/>
  </w:num>
  <w:num w:numId="6" w16cid:durableId="407072205">
    <w:abstractNumId w:val="3"/>
  </w:num>
  <w:num w:numId="7" w16cid:durableId="1014452109">
    <w:abstractNumId w:val="13"/>
  </w:num>
  <w:num w:numId="8" w16cid:durableId="1652441838">
    <w:abstractNumId w:val="2"/>
  </w:num>
  <w:num w:numId="9" w16cid:durableId="1609001343">
    <w:abstractNumId w:val="16"/>
  </w:num>
  <w:num w:numId="10" w16cid:durableId="1953593025">
    <w:abstractNumId w:val="5"/>
  </w:num>
  <w:num w:numId="11" w16cid:durableId="1600410420">
    <w:abstractNumId w:val="4"/>
  </w:num>
  <w:num w:numId="12" w16cid:durableId="1966349809">
    <w:abstractNumId w:val="1"/>
  </w:num>
  <w:num w:numId="13" w16cid:durableId="798375536">
    <w:abstractNumId w:val="0"/>
  </w:num>
  <w:num w:numId="14" w16cid:durableId="1736009805">
    <w:abstractNumId w:val="14"/>
  </w:num>
  <w:num w:numId="15" w16cid:durableId="909659364">
    <w:abstractNumId w:val="17"/>
  </w:num>
  <w:num w:numId="16" w16cid:durableId="1272545033">
    <w:abstractNumId w:val="19"/>
  </w:num>
  <w:num w:numId="17" w16cid:durableId="73860330">
    <w:abstractNumId w:val="11"/>
  </w:num>
  <w:num w:numId="18" w16cid:durableId="436753447">
    <w:abstractNumId w:val="15"/>
  </w:num>
  <w:num w:numId="19" w16cid:durableId="510605277">
    <w:abstractNumId w:val="10"/>
  </w:num>
  <w:num w:numId="20" w16cid:durableId="1101275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B4"/>
    <w:rsid w:val="000001EF"/>
    <w:rsid w:val="00007322"/>
    <w:rsid w:val="00007728"/>
    <w:rsid w:val="00024584"/>
    <w:rsid w:val="00024730"/>
    <w:rsid w:val="0004230A"/>
    <w:rsid w:val="00055E95"/>
    <w:rsid w:val="0007021F"/>
    <w:rsid w:val="000B2BA5"/>
    <w:rsid w:val="000D58EC"/>
    <w:rsid w:val="000F2F8C"/>
    <w:rsid w:val="0010006E"/>
    <w:rsid w:val="001045A8"/>
    <w:rsid w:val="00114A91"/>
    <w:rsid w:val="001427E1"/>
    <w:rsid w:val="00145C81"/>
    <w:rsid w:val="00163668"/>
    <w:rsid w:val="00166A74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532"/>
    <w:rsid w:val="00316DFF"/>
    <w:rsid w:val="00325B57"/>
    <w:rsid w:val="00336056"/>
    <w:rsid w:val="003544E1"/>
    <w:rsid w:val="00366398"/>
    <w:rsid w:val="00373B76"/>
    <w:rsid w:val="003A0632"/>
    <w:rsid w:val="003A30E5"/>
    <w:rsid w:val="003A6ADF"/>
    <w:rsid w:val="003A6C36"/>
    <w:rsid w:val="003B5928"/>
    <w:rsid w:val="003C14A2"/>
    <w:rsid w:val="003D380F"/>
    <w:rsid w:val="003E160D"/>
    <w:rsid w:val="003E16BE"/>
    <w:rsid w:val="003E5562"/>
    <w:rsid w:val="003F1D5F"/>
    <w:rsid w:val="00405128"/>
    <w:rsid w:val="00406CFF"/>
    <w:rsid w:val="00407DF4"/>
    <w:rsid w:val="00416B25"/>
    <w:rsid w:val="00420592"/>
    <w:rsid w:val="004319E0"/>
    <w:rsid w:val="00437E8C"/>
    <w:rsid w:val="00440225"/>
    <w:rsid w:val="004726BC"/>
    <w:rsid w:val="00474105"/>
    <w:rsid w:val="00480E6E"/>
    <w:rsid w:val="004830F7"/>
    <w:rsid w:val="00486277"/>
    <w:rsid w:val="00494CF6"/>
    <w:rsid w:val="00495F8D"/>
    <w:rsid w:val="004A1FAE"/>
    <w:rsid w:val="004A32FF"/>
    <w:rsid w:val="004B06EB"/>
    <w:rsid w:val="004B667F"/>
    <w:rsid w:val="004B6AD0"/>
    <w:rsid w:val="004C2D5D"/>
    <w:rsid w:val="004C33E1"/>
    <w:rsid w:val="004E01EB"/>
    <w:rsid w:val="004E2794"/>
    <w:rsid w:val="00510392"/>
    <w:rsid w:val="00513E2A"/>
    <w:rsid w:val="00545CD8"/>
    <w:rsid w:val="00546D3C"/>
    <w:rsid w:val="00566A35"/>
    <w:rsid w:val="0056701E"/>
    <w:rsid w:val="005740D7"/>
    <w:rsid w:val="005914EF"/>
    <w:rsid w:val="005A0F26"/>
    <w:rsid w:val="005A1B10"/>
    <w:rsid w:val="005A67AD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5C65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A0E"/>
    <w:rsid w:val="00746D44"/>
    <w:rsid w:val="007538DC"/>
    <w:rsid w:val="0075520F"/>
    <w:rsid w:val="00757803"/>
    <w:rsid w:val="007627E0"/>
    <w:rsid w:val="00791241"/>
    <w:rsid w:val="0079206B"/>
    <w:rsid w:val="00794E35"/>
    <w:rsid w:val="00796076"/>
    <w:rsid w:val="007C0566"/>
    <w:rsid w:val="007C606B"/>
    <w:rsid w:val="007E6A61"/>
    <w:rsid w:val="00801140"/>
    <w:rsid w:val="00803404"/>
    <w:rsid w:val="00820227"/>
    <w:rsid w:val="00834955"/>
    <w:rsid w:val="00855B59"/>
    <w:rsid w:val="00860461"/>
    <w:rsid w:val="0086487C"/>
    <w:rsid w:val="00870B20"/>
    <w:rsid w:val="008829F8"/>
    <w:rsid w:val="00885897"/>
    <w:rsid w:val="008A6538"/>
    <w:rsid w:val="008B5383"/>
    <w:rsid w:val="008C7056"/>
    <w:rsid w:val="008F3B14"/>
    <w:rsid w:val="00901899"/>
    <w:rsid w:val="0090344B"/>
    <w:rsid w:val="00905715"/>
    <w:rsid w:val="0091321E"/>
    <w:rsid w:val="00913946"/>
    <w:rsid w:val="00924CDD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6C56"/>
    <w:rsid w:val="009C4DFC"/>
    <w:rsid w:val="009D06BB"/>
    <w:rsid w:val="009D44F8"/>
    <w:rsid w:val="009E3160"/>
    <w:rsid w:val="009F220C"/>
    <w:rsid w:val="009F3B05"/>
    <w:rsid w:val="009F4931"/>
    <w:rsid w:val="00A043E0"/>
    <w:rsid w:val="00A14534"/>
    <w:rsid w:val="00A16DAA"/>
    <w:rsid w:val="00A24162"/>
    <w:rsid w:val="00A25023"/>
    <w:rsid w:val="00A257B4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D79"/>
    <w:rsid w:val="00AB32F8"/>
    <w:rsid w:val="00AB610B"/>
    <w:rsid w:val="00AD360E"/>
    <w:rsid w:val="00AD40FB"/>
    <w:rsid w:val="00AD4F73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D6681"/>
    <w:rsid w:val="00BE423E"/>
    <w:rsid w:val="00BF1EDE"/>
    <w:rsid w:val="00BF61AC"/>
    <w:rsid w:val="00C47FA6"/>
    <w:rsid w:val="00C57FC6"/>
    <w:rsid w:val="00C66A7D"/>
    <w:rsid w:val="00C779DA"/>
    <w:rsid w:val="00C814F7"/>
    <w:rsid w:val="00CA4B4D"/>
    <w:rsid w:val="00CB35C3"/>
    <w:rsid w:val="00CB3E7E"/>
    <w:rsid w:val="00CD323D"/>
    <w:rsid w:val="00CE4030"/>
    <w:rsid w:val="00CE64B3"/>
    <w:rsid w:val="00CF1A49"/>
    <w:rsid w:val="00D04D2A"/>
    <w:rsid w:val="00D0630C"/>
    <w:rsid w:val="00D20771"/>
    <w:rsid w:val="00D243A9"/>
    <w:rsid w:val="00D305E5"/>
    <w:rsid w:val="00D37CD3"/>
    <w:rsid w:val="00D66A52"/>
    <w:rsid w:val="00D66EFA"/>
    <w:rsid w:val="00D72A2D"/>
    <w:rsid w:val="00D9521A"/>
    <w:rsid w:val="00D96CC9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CBF"/>
    <w:rsid w:val="00E362DB"/>
    <w:rsid w:val="00E540AD"/>
    <w:rsid w:val="00E5632B"/>
    <w:rsid w:val="00E70240"/>
    <w:rsid w:val="00E71E6B"/>
    <w:rsid w:val="00E81CC5"/>
    <w:rsid w:val="00E85A87"/>
    <w:rsid w:val="00E85B4A"/>
    <w:rsid w:val="00E91E16"/>
    <w:rsid w:val="00E92B6E"/>
    <w:rsid w:val="00E9528E"/>
    <w:rsid w:val="00EA5099"/>
    <w:rsid w:val="00EC1351"/>
    <w:rsid w:val="00EC4CBF"/>
    <w:rsid w:val="00EE2CA8"/>
    <w:rsid w:val="00EE6F36"/>
    <w:rsid w:val="00EF17E8"/>
    <w:rsid w:val="00EF51D9"/>
    <w:rsid w:val="00F130DD"/>
    <w:rsid w:val="00F24884"/>
    <w:rsid w:val="00F476C4"/>
    <w:rsid w:val="00F61DF9"/>
    <w:rsid w:val="00F71AD6"/>
    <w:rsid w:val="00F81960"/>
    <w:rsid w:val="00F8769D"/>
    <w:rsid w:val="00F9350C"/>
    <w:rsid w:val="00F94EB5"/>
    <w:rsid w:val="00F9624D"/>
    <w:rsid w:val="00FA2077"/>
    <w:rsid w:val="00FB31C1"/>
    <w:rsid w:val="00FB58F2"/>
    <w:rsid w:val="00FC6AEA"/>
    <w:rsid w:val="00FD3D13"/>
    <w:rsid w:val="00FE0C0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A0D2E"/>
  <w15:chartTrackingRefBased/>
  <w15:docId w15:val="{1E891375-7E39-4388-8790-A820E6EF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91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74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B85EFB6EA43918A88F951A7AC8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77EDA-FDDE-4659-9133-7F70A3452A6A}"/>
      </w:docPartPr>
      <w:docPartBody>
        <w:p w:rsidR="0045031C" w:rsidRDefault="009851EB">
          <w:pPr>
            <w:pStyle w:val="D99B85EFB6EA43918A88F951A7AC8398"/>
          </w:pPr>
          <w:r w:rsidRPr="00CF1A49">
            <w:t>·</w:t>
          </w:r>
        </w:p>
      </w:docPartBody>
    </w:docPart>
    <w:docPart>
      <w:docPartPr>
        <w:name w:val="DAC4A3EAE56248809289E15234981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9FAE-770A-40DA-B206-055F33DE2876}"/>
      </w:docPartPr>
      <w:docPartBody>
        <w:p w:rsidR="0045031C" w:rsidRDefault="009851EB">
          <w:pPr>
            <w:pStyle w:val="DAC4A3EAE56248809289E15234981715"/>
          </w:pPr>
          <w:r w:rsidRPr="00CF1A49">
            <w:t>Education</w:t>
          </w:r>
        </w:p>
      </w:docPartBody>
    </w:docPart>
    <w:docPart>
      <w:docPartPr>
        <w:name w:val="4934595E3A7E4FF087E16465D56E5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19D4-BF9E-42CD-BAFC-CF61EF5F9E3D}"/>
      </w:docPartPr>
      <w:docPartBody>
        <w:p w:rsidR="00E610D2" w:rsidRDefault="00974B3C" w:rsidP="00974B3C">
          <w:pPr>
            <w:pStyle w:val="4934595E3A7E4FF087E16465D56E5804"/>
          </w:pPr>
          <w:r w:rsidRPr="00CF1A49">
            <w:t>Skills</w:t>
          </w:r>
        </w:p>
      </w:docPartBody>
    </w:docPart>
    <w:docPart>
      <w:docPartPr>
        <w:name w:val="66C7C369C2AC4C1AB1AA2F4AB2F6C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610FB-218F-4E84-954B-3EC46EB94BE5}"/>
      </w:docPartPr>
      <w:docPartBody>
        <w:p w:rsidR="00E610D2" w:rsidRDefault="00974B3C" w:rsidP="00974B3C">
          <w:pPr>
            <w:pStyle w:val="66C7C369C2AC4C1AB1AA2F4AB2F6CAE0"/>
          </w:pPr>
          <w:r w:rsidRPr="00CF1A49">
            <w:t>·</w:t>
          </w:r>
        </w:p>
      </w:docPartBody>
    </w:docPart>
    <w:docPart>
      <w:docPartPr>
        <w:name w:val="987F4AF3EF2B47CDADA49E161135B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AEFE-6988-4A8D-8CB7-539788680E7B}"/>
      </w:docPartPr>
      <w:docPartBody>
        <w:p w:rsidR="00E610D2" w:rsidRDefault="00974B3C" w:rsidP="00974B3C">
          <w:pPr>
            <w:pStyle w:val="987F4AF3EF2B47CDADA49E161135BFA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EB"/>
    <w:rsid w:val="00276A2B"/>
    <w:rsid w:val="0028308C"/>
    <w:rsid w:val="003218A4"/>
    <w:rsid w:val="0045031C"/>
    <w:rsid w:val="008B19DB"/>
    <w:rsid w:val="00974B3C"/>
    <w:rsid w:val="009851EB"/>
    <w:rsid w:val="00A36CE1"/>
    <w:rsid w:val="00A77743"/>
    <w:rsid w:val="00AE08CD"/>
    <w:rsid w:val="00E610D2"/>
    <w:rsid w:val="00EF1D39"/>
    <w:rsid w:val="00E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99B85EFB6EA43918A88F951A7AC8398">
    <w:name w:val="D99B85EFB6EA43918A88F951A7AC839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AC4A3EAE56248809289E15234981715">
    <w:name w:val="DAC4A3EAE56248809289E15234981715"/>
  </w:style>
  <w:style w:type="paragraph" w:customStyle="1" w:styleId="4934595E3A7E4FF087E16465D56E5804">
    <w:name w:val="4934595E3A7E4FF087E16465D56E5804"/>
    <w:rsid w:val="00974B3C"/>
  </w:style>
  <w:style w:type="paragraph" w:customStyle="1" w:styleId="66C7C369C2AC4C1AB1AA2F4AB2F6CAE0">
    <w:name w:val="66C7C369C2AC4C1AB1AA2F4AB2F6CAE0"/>
    <w:rsid w:val="00974B3C"/>
  </w:style>
  <w:style w:type="paragraph" w:customStyle="1" w:styleId="987F4AF3EF2B47CDADA49E161135BFAA">
    <w:name w:val="987F4AF3EF2B47CDADA49E161135BFAA"/>
    <w:rsid w:val="00974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298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Nolte</dc:creator>
  <cp:keywords/>
  <dc:description/>
  <cp:lastModifiedBy>Alexander Nolte</cp:lastModifiedBy>
  <cp:revision>12</cp:revision>
  <dcterms:created xsi:type="dcterms:W3CDTF">2021-06-01T03:34:00Z</dcterms:created>
  <dcterms:modified xsi:type="dcterms:W3CDTF">2022-04-20T00:00:00Z</dcterms:modified>
  <cp:category/>
</cp:coreProperties>
</file>